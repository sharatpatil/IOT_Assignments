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A1" w:rsidRDefault="00DA6CA1">
      <w:pPr>
        <w:pStyle w:val="Standard"/>
      </w:pPr>
      <w:bookmarkStart w:id="0" w:name="_GoBack"/>
      <w:bookmarkEnd w:id="0"/>
    </w:p>
    <w:p w:rsidR="00DA6CA1" w:rsidRDefault="00F353DB">
      <w:pPr>
        <w:pStyle w:val="Standard"/>
        <w:rPr>
          <w:color w:val="0066B3"/>
          <w:sz w:val="50"/>
          <w:szCs w:val="36"/>
        </w:rPr>
      </w:pPr>
      <w:r>
        <w:rPr>
          <w:color w:val="0066B3"/>
          <w:sz w:val="50"/>
          <w:szCs w:val="36"/>
        </w:rPr>
        <w:t>Django Application with framework::</w:t>
      </w:r>
    </w:p>
    <w:p w:rsidR="00DA6CA1" w:rsidRDefault="00F353DB">
      <w:pPr>
        <w:pStyle w:val="Standard"/>
        <w:rPr>
          <w:color w:val="0066B3"/>
          <w:sz w:val="36"/>
          <w:szCs w:val="36"/>
        </w:rPr>
      </w:pPr>
      <w:r>
        <w:rPr>
          <w:color w:val="0066B3"/>
          <w:sz w:val="36"/>
          <w:szCs w:val="36"/>
        </w:rPr>
        <w:t>Name: Sharathkumar Patil</w:t>
      </w:r>
    </w:p>
    <w:p w:rsidR="00DA6CA1" w:rsidRDefault="00F353DB">
      <w:pPr>
        <w:pStyle w:val="Standard"/>
        <w:rPr>
          <w:color w:val="0066B3"/>
          <w:sz w:val="36"/>
          <w:szCs w:val="36"/>
        </w:rPr>
      </w:pPr>
      <w:r>
        <w:rPr>
          <w:color w:val="0066B3"/>
          <w:sz w:val="36"/>
          <w:szCs w:val="36"/>
        </w:rPr>
        <w:t>USN: 01FM16MCA041</w:t>
      </w:r>
    </w:p>
    <w:p w:rsidR="00DA6CA1" w:rsidRDefault="00DA6CA1">
      <w:pPr>
        <w:pStyle w:val="Standard"/>
        <w:rPr>
          <w:color w:val="0066B3"/>
          <w:sz w:val="36"/>
          <w:szCs w:val="36"/>
        </w:rPr>
      </w:pPr>
    </w:p>
    <w:p w:rsidR="00DA6CA1" w:rsidRDefault="00DA6CA1">
      <w:pPr>
        <w:pStyle w:val="Standard"/>
        <w:rPr>
          <w:color w:val="0066B3"/>
          <w:sz w:val="36"/>
          <w:szCs w:val="36"/>
        </w:rPr>
      </w:pPr>
    </w:p>
    <w:p w:rsidR="00DA6CA1" w:rsidRDefault="00DA6CA1">
      <w:pPr>
        <w:pStyle w:val="Standard"/>
        <w:rPr>
          <w:color w:val="0066B3"/>
        </w:rPr>
      </w:pPr>
    </w:p>
    <w:p w:rsidR="00DA6CA1" w:rsidRDefault="00F353DB">
      <w:pPr>
        <w:pStyle w:val="Standard"/>
      </w:pPr>
      <w:r>
        <w:t>hdadmin@mca45:~$ django-admin- startproject demo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Command 'django-admin-' not found, did you mean: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 xml:space="preserve">  command 'django-admin' from deb python-django-common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Try: sudo apt install &lt;deb name&gt;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hdadmin@mca45:~$  update-alternatives –install /usr/bin/python python /usr/bin/python3 6</w:t>
      </w:r>
    </w:p>
    <w:p w:rsidR="00DA6CA1" w:rsidRDefault="00F353DB">
      <w:pPr>
        <w:pStyle w:val="Standard"/>
      </w:pPr>
      <w:r>
        <w:t>update-alternatives: error: unknown argument '–install'</w:t>
      </w:r>
    </w:p>
    <w:p w:rsidR="00DA6CA1" w:rsidRDefault="00F353DB">
      <w:pPr>
        <w:pStyle w:val="Standard"/>
      </w:pPr>
      <w:r>
        <w:t>hdadmin@mca45:~$  pyt</w:t>
      </w:r>
      <w:r>
        <w:t>hon –version</w:t>
      </w:r>
    </w:p>
    <w:p w:rsidR="00DA6CA1" w:rsidRDefault="00F353DB">
      <w:pPr>
        <w:pStyle w:val="Standard"/>
      </w:pPr>
      <w:r>
        <w:t>python: can't open file '–version': [Errno 2] No such file or directory</w:t>
      </w:r>
    </w:p>
    <w:p w:rsidR="00DA6CA1" w:rsidRDefault="00F353DB">
      <w:pPr>
        <w:pStyle w:val="Standard"/>
      </w:pPr>
      <w:r>
        <w:t>hdadmin@mca45:~$ sudo apt install python3-pip -y</w:t>
      </w:r>
    </w:p>
    <w:p w:rsidR="00DA6CA1" w:rsidRDefault="00F353DB">
      <w:pPr>
        <w:pStyle w:val="Standard"/>
      </w:pPr>
      <w:r>
        <w:t>[sudo] password for hdadmin:</w:t>
      </w:r>
    </w:p>
    <w:p w:rsidR="00DA6CA1" w:rsidRDefault="00F353DB">
      <w:pPr>
        <w:pStyle w:val="Standard"/>
      </w:pPr>
      <w:r>
        <w:t>Reading package lists... Done</w:t>
      </w:r>
    </w:p>
    <w:p w:rsidR="00DA6CA1" w:rsidRDefault="00F353DB">
      <w:pPr>
        <w:pStyle w:val="Standard"/>
      </w:pPr>
      <w:r>
        <w:t xml:space="preserve">Building dependency tree       </w:t>
      </w:r>
    </w:p>
    <w:p w:rsidR="00DA6CA1" w:rsidRDefault="00F353DB">
      <w:pPr>
        <w:pStyle w:val="Standard"/>
      </w:pPr>
      <w:r>
        <w:t xml:space="preserve">Reading state information... </w:t>
      </w:r>
      <w:r>
        <w:t>Done</w:t>
      </w:r>
    </w:p>
    <w:p w:rsidR="00DA6CA1" w:rsidRDefault="00F353DB">
      <w:pPr>
        <w:pStyle w:val="Standard"/>
      </w:pPr>
      <w:r>
        <w:t>python3-pip is already the newest version (9.0.1-2.3~ubuntu1).</w:t>
      </w:r>
    </w:p>
    <w:p w:rsidR="00DA6CA1" w:rsidRDefault="00F353DB">
      <w:pPr>
        <w:pStyle w:val="Standard"/>
      </w:pPr>
      <w:r>
        <w:t>0 upgraded, 0 newly installed, 0 to remove and 122 not upgraded.</w:t>
      </w:r>
    </w:p>
    <w:p w:rsidR="00DA6CA1" w:rsidRDefault="00F353DB">
      <w:pPr>
        <w:pStyle w:val="Standard"/>
      </w:pPr>
      <w:r>
        <w:t>hdadmin@mca45:~$ sudo apt-get install python3-django</w:t>
      </w:r>
    </w:p>
    <w:p w:rsidR="00DA6CA1" w:rsidRDefault="00F353DB">
      <w:pPr>
        <w:pStyle w:val="Standard"/>
      </w:pPr>
      <w:r>
        <w:t>Reading package lists... Done</w:t>
      </w:r>
    </w:p>
    <w:p w:rsidR="00DA6CA1" w:rsidRDefault="00F353DB">
      <w:pPr>
        <w:pStyle w:val="Standard"/>
      </w:pPr>
      <w:r>
        <w:t xml:space="preserve">Building dependency tree       </w:t>
      </w:r>
    </w:p>
    <w:p w:rsidR="00DA6CA1" w:rsidRDefault="00F353DB">
      <w:pPr>
        <w:pStyle w:val="Standard"/>
      </w:pPr>
      <w:r>
        <w:t xml:space="preserve">Reading </w:t>
      </w:r>
      <w:r>
        <w:t>state information... Done</w:t>
      </w:r>
    </w:p>
    <w:p w:rsidR="00DA6CA1" w:rsidRDefault="00F353DB">
      <w:pPr>
        <w:pStyle w:val="Standard"/>
      </w:pPr>
      <w:r>
        <w:t>The following additional packages will be installed:</w:t>
      </w:r>
    </w:p>
    <w:p w:rsidR="00DA6CA1" w:rsidRDefault="00F353DB">
      <w:pPr>
        <w:pStyle w:val="Standard"/>
      </w:pPr>
      <w:r>
        <w:t xml:space="preserve">  javascript-common libjs-jquery python-django-common python3-sqlparse</w:t>
      </w:r>
    </w:p>
    <w:p w:rsidR="00DA6CA1" w:rsidRDefault="00F353DB">
      <w:pPr>
        <w:pStyle w:val="Standard"/>
      </w:pPr>
      <w:r>
        <w:t>Suggested packages:</w:t>
      </w:r>
    </w:p>
    <w:p w:rsidR="00DA6CA1" w:rsidRDefault="00F353DB">
      <w:pPr>
        <w:pStyle w:val="Standard"/>
      </w:pPr>
      <w:r>
        <w:t xml:space="preserve">  apache2 | lighttpd | httpd bpython3 geoip-database-contrib ipython3 libgdal1</w:t>
      </w:r>
    </w:p>
    <w:p w:rsidR="00DA6CA1" w:rsidRDefault="00F353DB">
      <w:pPr>
        <w:pStyle w:val="Standard"/>
      </w:pPr>
      <w:r>
        <w:t xml:space="preserve">  pytho</w:t>
      </w:r>
      <w:r>
        <w:t>n-django-doc python3-bcrypt python3-flup python3-memcache</w:t>
      </w:r>
    </w:p>
    <w:p w:rsidR="00DA6CA1" w:rsidRDefault="00F353DB">
      <w:pPr>
        <w:pStyle w:val="Standard"/>
      </w:pPr>
      <w:r>
        <w:t xml:space="preserve">  python3-psycopg2 python3-pymysql python3-sqlite python-sqlparse-doc</w:t>
      </w:r>
    </w:p>
    <w:p w:rsidR="00DA6CA1" w:rsidRDefault="00F353DB">
      <w:pPr>
        <w:pStyle w:val="Standard"/>
      </w:pPr>
      <w:r>
        <w:t>The following NEW packages will be installed:</w:t>
      </w:r>
    </w:p>
    <w:p w:rsidR="00DA6CA1" w:rsidRDefault="00F353DB">
      <w:pPr>
        <w:pStyle w:val="Standard"/>
      </w:pPr>
      <w:r>
        <w:t xml:space="preserve">  javascript-common libjs-jquery python-django-common python3-django</w:t>
      </w:r>
    </w:p>
    <w:p w:rsidR="00DA6CA1" w:rsidRDefault="00F353DB">
      <w:pPr>
        <w:pStyle w:val="Standard"/>
      </w:pPr>
      <w:r>
        <w:t xml:space="preserve">  python3-sql</w:t>
      </w:r>
      <w:r>
        <w:t>parse</w:t>
      </w:r>
    </w:p>
    <w:p w:rsidR="00DA6CA1" w:rsidRDefault="00F353DB">
      <w:pPr>
        <w:pStyle w:val="Standard"/>
      </w:pPr>
      <w:r>
        <w:t>0 upgraded, 5 newly installed, 0 to remove and 122 not upgraded.</w:t>
      </w:r>
    </w:p>
    <w:p w:rsidR="00DA6CA1" w:rsidRDefault="00F353DB">
      <w:pPr>
        <w:pStyle w:val="Standard"/>
      </w:pPr>
      <w:r>
        <w:t>Need to get 2,606 kB of archives.</w:t>
      </w:r>
    </w:p>
    <w:p w:rsidR="00DA6CA1" w:rsidRDefault="00F353DB">
      <w:pPr>
        <w:pStyle w:val="Standard"/>
      </w:pPr>
      <w:r>
        <w:t>After this operation, 27.2 MB of additional disk space will be used.</w:t>
      </w:r>
    </w:p>
    <w:p w:rsidR="00DA6CA1" w:rsidRDefault="00F353DB">
      <w:pPr>
        <w:pStyle w:val="Standard"/>
      </w:pPr>
      <w:r>
        <w:t>Do you want to continue? [Y/n] Y</w:t>
      </w:r>
    </w:p>
    <w:p w:rsidR="00DA6CA1" w:rsidRDefault="00F353DB">
      <w:pPr>
        <w:pStyle w:val="Standard"/>
      </w:pPr>
      <w:r>
        <w:t xml:space="preserve">Get:1 http://in.archive.ubuntu.com/ubuntu </w:t>
      </w:r>
      <w:r>
        <w:t>bionic-updates/main amd64 python-django-common all 1:1.11.11-1ubuntu1.1 [1,521 kB]</w:t>
      </w:r>
    </w:p>
    <w:p w:rsidR="00DA6CA1" w:rsidRDefault="00F353DB">
      <w:pPr>
        <w:pStyle w:val="Standard"/>
      </w:pPr>
      <w:r>
        <w:t>Get:2 http://in.archive.ubuntu.com/ubuntu bionic-updates/main amd64 python3-django all 1:1.11.11-1ubuntu1.1 [899 kB]</w:t>
      </w:r>
    </w:p>
    <w:p w:rsidR="00DA6CA1" w:rsidRDefault="00F353DB">
      <w:pPr>
        <w:pStyle w:val="Standard"/>
      </w:pPr>
      <w:r>
        <w:t>Get:3 http://in.archive.ubuntu.com/ubuntu bionic/main am</w:t>
      </w:r>
      <w:r>
        <w:t>d64 javascript-common all 11 [6,066 B]</w:t>
      </w:r>
    </w:p>
    <w:p w:rsidR="00DA6CA1" w:rsidRDefault="00F353DB">
      <w:pPr>
        <w:pStyle w:val="Standard"/>
      </w:pPr>
      <w:r>
        <w:t>Get:4 http://in.archive.ubuntu.com/ubuntu bionic/main amd64 libjs-jquery all 3.2.1-1 [152 kB]</w:t>
      </w:r>
    </w:p>
    <w:p w:rsidR="00DA6CA1" w:rsidRDefault="00F353DB">
      <w:pPr>
        <w:pStyle w:val="Standard"/>
      </w:pPr>
      <w:r>
        <w:lastRenderedPageBreak/>
        <w:t>Get:5 http://in.archive.ubuntu.com/ubuntu bionic/main amd64 python3-sqlparse all 0.2.4-0.1 [28.1 kB]</w:t>
      </w:r>
    </w:p>
    <w:p w:rsidR="00DA6CA1" w:rsidRDefault="00F353DB">
      <w:pPr>
        <w:pStyle w:val="Standard"/>
      </w:pPr>
      <w:r>
        <w:t>Fetched 2,606 kB in 14</w:t>
      </w:r>
      <w:r>
        <w:t xml:space="preserve">s (180 kB/s)                                             </w:t>
      </w:r>
    </w:p>
    <w:p w:rsidR="00DA6CA1" w:rsidRDefault="00F353DB">
      <w:pPr>
        <w:pStyle w:val="Standard"/>
      </w:pPr>
      <w:r>
        <w:t>Selecting previously unselected package python-django-common.</w:t>
      </w:r>
    </w:p>
    <w:p w:rsidR="00DA6CA1" w:rsidRDefault="00F353DB">
      <w:pPr>
        <w:pStyle w:val="Standard"/>
      </w:pPr>
      <w:r>
        <w:t>(Reading database ... 173558 files and directories currently installed.)</w:t>
      </w:r>
    </w:p>
    <w:p w:rsidR="00DA6CA1" w:rsidRDefault="00F353DB">
      <w:pPr>
        <w:pStyle w:val="Standard"/>
      </w:pPr>
      <w:r>
        <w:t xml:space="preserve">Preparing to unpack </w:t>
      </w:r>
      <w:r>
        <w:t>.../python-django-common_1%3a1.11.11-1ubuntu1.1_all.deb ...</w:t>
      </w:r>
    </w:p>
    <w:p w:rsidR="00DA6CA1" w:rsidRDefault="00F353DB">
      <w:pPr>
        <w:pStyle w:val="Standard"/>
      </w:pPr>
      <w:r>
        <w:t>Unpacking python-django-common (1:1.11.11-1ubuntu1.1) ...</w:t>
      </w:r>
    </w:p>
    <w:p w:rsidR="00DA6CA1" w:rsidRDefault="00F353DB">
      <w:pPr>
        <w:pStyle w:val="Standard"/>
      </w:pPr>
      <w:r>
        <w:t>Selecting previously unselected package python3-django.</w:t>
      </w:r>
    </w:p>
    <w:p w:rsidR="00DA6CA1" w:rsidRDefault="00F353DB">
      <w:pPr>
        <w:pStyle w:val="Standard"/>
      </w:pPr>
      <w:r>
        <w:t>Preparing to unpack .../python3-django_1%3a1.11.11-1ubuntu1.1_all.deb ...</w:t>
      </w:r>
    </w:p>
    <w:p w:rsidR="00DA6CA1" w:rsidRDefault="00F353DB">
      <w:pPr>
        <w:pStyle w:val="Standard"/>
      </w:pPr>
      <w:r>
        <w:t>Unpackin</w:t>
      </w:r>
      <w:r>
        <w:t>g python3-django (1:1.11.11-1ubuntu1.1) ...</w:t>
      </w:r>
    </w:p>
    <w:p w:rsidR="00DA6CA1" w:rsidRDefault="00F353DB">
      <w:pPr>
        <w:pStyle w:val="Standard"/>
      </w:pPr>
      <w:r>
        <w:t>Selecting previously unselected package javascript-common.</w:t>
      </w:r>
    </w:p>
    <w:p w:rsidR="00DA6CA1" w:rsidRDefault="00F353DB">
      <w:pPr>
        <w:pStyle w:val="Standard"/>
      </w:pPr>
      <w:r>
        <w:t>Preparing to unpack .../javascript-common_11_all.deb ...</w:t>
      </w:r>
    </w:p>
    <w:p w:rsidR="00DA6CA1" w:rsidRDefault="00F353DB">
      <w:pPr>
        <w:pStyle w:val="Standard"/>
      </w:pPr>
      <w:r>
        <w:t>Unpacking javascript-common (11) ...</w:t>
      </w:r>
    </w:p>
    <w:p w:rsidR="00DA6CA1" w:rsidRDefault="00F353DB">
      <w:pPr>
        <w:pStyle w:val="Standard"/>
      </w:pPr>
      <w:r>
        <w:t>Selecting previously unselected package libjs-jquery.</w:t>
      </w:r>
    </w:p>
    <w:p w:rsidR="00DA6CA1" w:rsidRDefault="00F353DB">
      <w:pPr>
        <w:pStyle w:val="Standard"/>
      </w:pPr>
      <w:r>
        <w:t>Prepa</w:t>
      </w:r>
      <w:r>
        <w:t>ring to unpack .../libjs-jquery_3.2.1-1_all.deb ...</w:t>
      </w:r>
    </w:p>
    <w:p w:rsidR="00DA6CA1" w:rsidRDefault="00F353DB">
      <w:pPr>
        <w:pStyle w:val="Standard"/>
      </w:pPr>
      <w:r>
        <w:t>Unpacking libjs-jquery (3.2.1-1) ...</w:t>
      </w:r>
    </w:p>
    <w:p w:rsidR="00DA6CA1" w:rsidRDefault="00F353DB">
      <w:pPr>
        <w:pStyle w:val="Standard"/>
      </w:pPr>
      <w:r>
        <w:t>Selecting previously unselected package python3-sqlparse.</w:t>
      </w:r>
    </w:p>
    <w:p w:rsidR="00DA6CA1" w:rsidRDefault="00F353DB">
      <w:pPr>
        <w:pStyle w:val="Standard"/>
      </w:pPr>
      <w:r>
        <w:t>Preparing to unpack .../python3-sqlparse_0.2.4-0.1_all.deb ...</w:t>
      </w:r>
    </w:p>
    <w:p w:rsidR="00DA6CA1" w:rsidRDefault="00F353DB">
      <w:pPr>
        <w:pStyle w:val="Standard"/>
      </w:pPr>
      <w:r>
        <w:t>Unpacking python3-sqlparse (0.2.4-0.1) ...</w:t>
      </w:r>
    </w:p>
    <w:p w:rsidR="00DA6CA1" w:rsidRDefault="00F353DB">
      <w:pPr>
        <w:pStyle w:val="Standard"/>
      </w:pPr>
      <w:r>
        <w:t>Set</w:t>
      </w:r>
      <w:r>
        <w:t>ting up libjs-jquery (3.2.1-1) ...</w:t>
      </w:r>
    </w:p>
    <w:p w:rsidR="00DA6CA1" w:rsidRDefault="00F353DB">
      <w:pPr>
        <w:pStyle w:val="Standard"/>
      </w:pPr>
      <w:r>
        <w:t>Setting up python3-sqlparse (0.2.4-0.1) ...</w:t>
      </w:r>
    </w:p>
    <w:p w:rsidR="00DA6CA1" w:rsidRDefault="00F353DB">
      <w:pPr>
        <w:pStyle w:val="Standard"/>
      </w:pPr>
      <w:r>
        <w:t>Processing triggers for man-db (2.8.3-2) ...</w:t>
      </w:r>
    </w:p>
    <w:p w:rsidR="00DA6CA1" w:rsidRDefault="00F353DB">
      <w:pPr>
        <w:pStyle w:val="Standard"/>
      </w:pPr>
      <w:r>
        <w:t>Setting up javascript-common (11) ...</w:t>
      </w:r>
    </w:p>
    <w:p w:rsidR="00DA6CA1" w:rsidRDefault="00F353DB">
      <w:pPr>
        <w:pStyle w:val="Standard"/>
      </w:pPr>
      <w:r>
        <w:t>Setting up python-django-common (1:1.11.11-1ubuntu1.1) ...</w:t>
      </w:r>
    </w:p>
    <w:p w:rsidR="00DA6CA1" w:rsidRDefault="00F353DB">
      <w:pPr>
        <w:pStyle w:val="Standard"/>
      </w:pPr>
      <w:r>
        <w:t>Setting up python3-django (1:1.11.1</w:t>
      </w:r>
      <w:r>
        <w:t>1-1ubuntu1.1) ...</w:t>
      </w:r>
    </w:p>
    <w:p w:rsidR="00DA6CA1" w:rsidRDefault="00F353DB">
      <w:pPr>
        <w:pStyle w:val="Standard"/>
      </w:pPr>
      <w:r>
        <w:t>hdadmin@mca45:~$  pip install Django</w:t>
      </w:r>
    </w:p>
    <w:p w:rsidR="00DA6CA1" w:rsidRDefault="00F353DB">
      <w:pPr>
        <w:pStyle w:val="Standard"/>
      </w:pPr>
      <w:r>
        <w:t>Collecting Django</w:t>
      </w:r>
    </w:p>
    <w:p w:rsidR="00DA6CA1" w:rsidRDefault="00F353DB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A6CA1" w:rsidRDefault="00F353DB">
      <w:pPr>
        <w:pStyle w:val="Standard"/>
      </w:pPr>
      <w:r>
        <w:t xml:space="preserve">    100% |████████</w:t>
      </w:r>
      <w:r>
        <w:t>████████████████████████| 7.0MB 178kB/s</w:t>
      </w:r>
    </w:p>
    <w:p w:rsidR="00DA6CA1" w:rsidRDefault="00F353DB">
      <w:pPr>
        <w:pStyle w:val="Standard"/>
      </w:pPr>
      <w:r>
        <w:t>Collecting pytz (from Django)</w:t>
      </w:r>
    </w:p>
    <w:p w:rsidR="00DA6CA1" w:rsidRDefault="00F353DB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A6CA1" w:rsidRDefault="00F353DB">
      <w:pPr>
        <w:pStyle w:val="Standard"/>
      </w:pPr>
      <w:r>
        <w:t xml:space="preserve">    100% |██████████████</w:t>
      </w:r>
      <w:r>
        <w:t>██████████████████| 512kB 909kB/s</w:t>
      </w:r>
    </w:p>
    <w:p w:rsidR="00DA6CA1" w:rsidRDefault="00F353DB">
      <w:pPr>
        <w:pStyle w:val="Standard"/>
      </w:pPr>
      <w:r>
        <w:t>Installing collected packages: pytz, Django</w:t>
      </w:r>
    </w:p>
    <w:p w:rsidR="00DA6CA1" w:rsidRDefault="00F353DB">
      <w:pPr>
        <w:pStyle w:val="Standard"/>
      </w:pPr>
      <w:r>
        <w:t>Successfully installed Django-1.11.16 pytz-2018.7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>hdadmin@mca45:~$ python -version</w:t>
      </w:r>
    </w:p>
    <w:p w:rsidR="00DA6CA1" w:rsidRDefault="00F353DB">
      <w:pPr>
        <w:pStyle w:val="Standard"/>
      </w:pPr>
      <w:r>
        <w:t>Unknown option: -e</w:t>
      </w:r>
    </w:p>
    <w:p w:rsidR="00DA6CA1" w:rsidRDefault="00F353DB">
      <w:pPr>
        <w:pStyle w:val="Standard"/>
      </w:pPr>
      <w:r>
        <w:t xml:space="preserve">usage: python [option] </w:t>
      </w:r>
      <w:r>
        <w:t>... [-c cmd | -m mod | file | -] [arg] ...</w:t>
      </w:r>
    </w:p>
    <w:p w:rsidR="00DA6CA1" w:rsidRDefault="00F353DB">
      <w:pPr>
        <w:pStyle w:val="Standard"/>
      </w:pPr>
      <w:r>
        <w:t>Try `python -h' for more information.</w:t>
      </w:r>
    </w:p>
    <w:p w:rsidR="00DA6CA1" w:rsidRDefault="00F353DB">
      <w:pPr>
        <w:pStyle w:val="Standard"/>
      </w:pPr>
      <w:r>
        <w:t>hdadmin@mca45:~$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>hdadmin@mca45:~$ django-admin –version</w:t>
      </w:r>
    </w:p>
    <w:p w:rsidR="00DA6CA1" w:rsidRDefault="00F353DB">
      <w:pPr>
        <w:pStyle w:val="Standard"/>
      </w:pPr>
      <w:r>
        <w:t>No Django settings specified.</w:t>
      </w:r>
    </w:p>
    <w:p w:rsidR="00DA6CA1" w:rsidRDefault="00F353DB">
      <w:pPr>
        <w:pStyle w:val="Standard"/>
      </w:pPr>
      <w:r>
        <w:t>Unknown command: '–version'</w:t>
      </w:r>
    </w:p>
    <w:p w:rsidR="00DA6CA1" w:rsidRDefault="00F353DB">
      <w:pPr>
        <w:pStyle w:val="Standard"/>
      </w:pPr>
      <w:r>
        <w:t>Type 'django-admin help' fo</w:t>
      </w:r>
      <w:r>
        <w:t>r usage.</w:t>
      </w:r>
    </w:p>
    <w:p w:rsidR="00DA6CA1" w:rsidRDefault="00F353DB">
      <w:pPr>
        <w:pStyle w:val="Standard"/>
      </w:pPr>
      <w:r>
        <w:t>hdadmin@mca45:~$ django-admin --version</w:t>
      </w:r>
    </w:p>
    <w:p w:rsidR="00DA6CA1" w:rsidRDefault="00F353DB">
      <w:pPr>
        <w:pStyle w:val="Standard"/>
      </w:pPr>
      <w:r>
        <w:t>1.11.11</w:t>
      </w:r>
    </w:p>
    <w:p w:rsidR="00DA6CA1" w:rsidRDefault="00F353DB">
      <w:pPr>
        <w:pStyle w:val="Standard"/>
      </w:pPr>
      <w:r>
        <w:lastRenderedPageBreak/>
        <w:t>hdadmin@mca45:~$ update-alternatives –install /usr/bin/python python /usr/bin/python3 6</w:t>
      </w:r>
    </w:p>
    <w:p w:rsidR="00DA6CA1" w:rsidRDefault="00F353DB">
      <w:pPr>
        <w:pStyle w:val="Standard"/>
      </w:pPr>
      <w:r>
        <w:t>update-alternatives: error: unknown argument '–install'</w:t>
      </w:r>
    </w:p>
    <w:p w:rsidR="00DA6CA1" w:rsidRDefault="00F353DB">
      <w:pPr>
        <w:pStyle w:val="Standard"/>
      </w:pPr>
      <w:r>
        <w:t xml:space="preserve">hdadmin@mca45:~$ update-alternatives --install </w:t>
      </w:r>
      <w:r>
        <w:t>/usr/bin/python python /usr/bin/python3 6</w:t>
      </w:r>
    </w:p>
    <w:p w:rsidR="00DA6CA1" w:rsidRDefault="00F353DB">
      <w:pPr>
        <w:pStyle w:val="Standard"/>
      </w:pPr>
      <w:r>
        <w:t>update-alternatives: using /usr/bin/python3 to provide /usr/bin/python (python) in auto mode</w:t>
      </w:r>
    </w:p>
    <w:p w:rsidR="00DA6CA1" w:rsidRDefault="00F353DB">
      <w:pPr>
        <w:pStyle w:val="Standard"/>
      </w:pPr>
      <w:r>
        <w:t>update-alternatives: error: error creating symbolic link '/etc/alternatives/python.dpkg-tmp': Permission denied</w:t>
      </w:r>
    </w:p>
    <w:p w:rsidR="00DA6CA1" w:rsidRDefault="00F353DB">
      <w:pPr>
        <w:pStyle w:val="Standard"/>
      </w:pPr>
      <w:r>
        <w:t>hdadmin@m</w:t>
      </w:r>
      <w:r>
        <w:t>ca45:~$ python --version</w:t>
      </w:r>
    </w:p>
    <w:p w:rsidR="00DA6CA1" w:rsidRDefault="00F353DB">
      <w:pPr>
        <w:pStyle w:val="Standard"/>
      </w:pPr>
      <w:r>
        <w:t>Python 2.7.15rc1</w:t>
      </w:r>
    </w:p>
    <w:p w:rsidR="00DA6CA1" w:rsidRDefault="00F353DB">
      <w:pPr>
        <w:pStyle w:val="Standard"/>
      </w:pPr>
      <w:r>
        <w:t>hdadmin@mca45:~$ sudo update-alternatives --install /usr/bin/python python /usr/bin/python3 6</w:t>
      </w:r>
    </w:p>
    <w:p w:rsidR="00DA6CA1" w:rsidRDefault="00F353DB">
      <w:pPr>
        <w:pStyle w:val="Standard"/>
      </w:pPr>
      <w:r>
        <w:t>update-alternatives: using /usr/bin/python3 to provide /usr/bin/python (python) in auto mode</w:t>
      </w:r>
    </w:p>
    <w:p w:rsidR="00DA6CA1" w:rsidRDefault="00F353DB">
      <w:pPr>
        <w:pStyle w:val="Standard"/>
      </w:pPr>
      <w:r>
        <w:t>hdadmin@mca45:~$ python --v</w:t>
      </w:r>
      <w:r>
        <w:t>ersion</w:t>
      </w:r>
    </w:p>
    <w:p w:rsidR="00DA6CA1" w:rsidRDefault="00F353DB">
      <w:pPr>
        <w:pStyle w:val="Standard"/>
      </w:pPr>
      <w:r>
        <w:t>Python 3.6.6</w:t>
      </w:r>
    </w:p>
    <w:p w:rsidR="00DA6CA1" w:rsidRDefault="00F353DB">
      <w:pPr>
        <w:pStyle w:val="Standard"/>
      </w:pPr>
      <w:r>
        <w:t>hdadmin@mca45:~$ django-admin --version</w:t>
      </w:r>
    </w:p>
    <w:p w:rsidR="00DA6CA1" w:rsidRDefault="00F353DB">
      <w:pPr>
        <w:pStyle w:val="Standard"/>
      </w:pPr>
      <w:r>
        <w:t>1.11.11</w:t>
      </w:r>
    </w:p>
    <w:p w:rsidR="00DA6CA1" w:rsidRDefault="00F353DB">
      <w:pPr>
        <w:pStyle w:val="Standard"/>
      </w:pPr>
      <w:r>
        <w:t>hdadmin@mca45:~$ django-admin startproject demo</w:t>
      </w:r>
    </w:p>
    <w:p w:rsidR="00DA6CA1" w:rsidRDefault="00F353DB">
      <w:pPr>
        <w:pStyle w:val="Standard"/>
      </w:pPr>
      <w:r>
        <w:t>hdadmin@mca45:~$ cd demo/</w:t>
      </w:r>
    </w:p>
    <w:p w:rsidR="00DA6CA1" w:rsidRDefault="00F353DB">
      <w:pPr>
        <w:pStyle w:val="Standard"/>
      </w:pPr>
      <w:r>
        <w:t>hdadmin@mca45:~/demo$ ls</w:t>
      </w:r>
    </w:p>
    <w:p w:rsidR="00DA6CA1" w:rsidRDefault="00F353DB">
      <w:pPr>
        <w:pStyle w:val="Standard"/>
      </w:pPr>
      <w:r>
        <w:t>demo  manage.py</w:t>
      </w:r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t>hdadmin@mca45:~/demo/demo$ ls</w:t>
      </w:r>
    </w:p>
    <w:p w:rsidR="00DA6CA1" w:rsidRDefault="00F353DB">
      <w:pPr>
        <w:pStyle w:val="Standard"/>
      </w:pPr>
      <w:r>
        <w:t xml:space="preserve">__init__.py </w:t>
      </w:r>
      <w:r>
        <w:t xml:space="preserve"> settings.py  urls.py  wsgi.py</w:t>
      </w:r>
    </w:p>
    <w:p w:rsidR="00DA6CA1" w:rsidRDefault="00F353DB">
      <w:pPr>
        <w:pStyle w:val="Standard"/>
      </w:pPr>
      <w:r>
        <w:t>hdadmin@mca45:~/demo/demo$ cd ..</w:t>
      </w:r>
    </w:p>
    <w:p w:rsidR="00DA6CA1" w:rsidRDefault="00F353DB">
      <w:pPr>
        <w:pStyle w:val="Standard"/>
      </w:pPr>
      <w:r>
        <w:t>hdadmin@mca45:~/demo$ python manage.py startapp hello</w:t>
      </w:r>
    </w:p>
    <w:p w:rsidR="00DA6CA1" w:rsidRDefault="00F353DB">
      <w:pPr>
        <w:pStyle w:val="Standard"/>
      </w:pPr>
      <w:r>
        <w:t>hdadmin@mca45:~/demo$ cd hello/</w:t>
      </w:r>
    </w:p>
    <w:p w:rsidR="00DA6CA1" w:rsidRDefault="00F353DB">
      <w:pPr>
        <w:pStyle w:val="Standard"/>
      </w:pPr>
      <w:r>
        <w:t>hdadmin@mca45:~/demo/hello$ ls</w:t>
      </w:r>
    </w:p>
    <w:p w:rsidR="00DA6CA1" w:rsidRDefault="00F353DB">
      <w:pPr>
        <w:pStyle w:val="Standard"/>
      </w:pPr>
      <w:r>
        <w:t>admin.py  apps.py  __init__.py  migrations  models.py  tests.py  views.py</w:t>
      </w:r>
    </w:p>
    <w:p w:rsidR="00DA6CA1" w:rsidRDefault="00F353DB">
      <w:pPr>
        <w:pStyle w:val="Standard"/>
      </w:pPr>
      <w:r>
        <w:t>h</w:t>
      </w:r>
      <w:r>
        <w:t>dadmin@mca45:~/demo/hello$ gedit views.py</w:t>
      </w:r>
    </w:p>
    <w:p w:rsidR="00DA6CA1" w:rsidRDefault="00DA6CA1">
      <w:pPr>
        <w:pStyle w:val="Standard"/>
      </w:pP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>hdadmin@mca45:~/demo/hello$ cd ..</w:t>
      </w:r>
    </w:p>
    <w:p w:rsidR="00DA6CA1" w:rsidRDefault="00F353DB">
      <w:pPr>
        <w:pStyle w:val="Standard"/>
      </w:pPr>
      <w:r>
        <w:t>hdadmin@mca45:~/demo$ cd ..</w:t>
      </w:r>
    </w:p>
    <w:p w:rsidR="00DA6CA1" w:rsidRDefault="00F353DB">
      <w:pPr>
        <w:pStyle w:val="Standard"/>
      </w:pPr>
      <w:r>
        <w:t>hdadmin@mca45:~$ pip3 install Django</w:t>
      </w:r>
    </w:p>
    <w:p w:rsidR="00DA6CA1" w:rsidRDefault="00F353DB">
      <w:pPr>
        <w:pStyle w:val="Standard"/>
      </w:pPr>
      <w:r>
        <w:t>Collecting Django</w:t>
      </w:r>
    </w:p>
    <w:p w:rsidR="00DA6CA1" w:rsidRDefault="00F353DB">
      <w:pPr>
        <w:pStyle w:val="Standard"/>
      </w:pPr>
      <w:r>
        <w:t xml:space="preserve">  Downloading https://files.pythonhosted.org/packages/d1/e5/2676be45ea49cfd09a663f289376b388</w:t>
      </w:r>
      <w:r>
        <w:t>8accd57ff06c953297bfdee1fb08/Django-2.1.3-py3-none-any.whl (7.3MB)</w:t>
      </w:r>
    </w:p>
    <w:p w:rsidR="00DA6CA1" w:rsidRDefault="00F353DB">
      <w:pPr>
        <w:pStyle w:val="Standard"/>
      </w:pPr>
      <w:r>
        <w:t xml:space="preserve">    100% |████████████████████████████████| 7.3MB 198kB/s</w:t>
      </w:r>
    </w:p>
    <w:p w:rsidR="00DA6CA1" w:rsidRDefault="00F353DB">
      <w:pPr>
        <w:pStyle w:val="Standard"/>
      </w:pPr>
      <w:r>
        <w:t>Collecting pytz (from Django)</w:t>
      </w:r>
    </w:p>
    <w:p w:rsidR="00DA6CA1" w:rsidRDefault="00F353DB">
      <w:pPr>
        <w:pStyle w:val="Standard"/>
      </w:pPr>
      <w:r>
        <w:t xml:space="preserve">  Using cached https://files.pythonhosted.org/packages/f8/0e/2365ddc010afb3d79147f1dd544e5ee24bf4ece5</w:t>
      </w:r>
      <w:r>
        <w:t>8ab99b16fbb465ce6dc0/pytz-2018.7-py2.py3-none-any.whl</w:t>
      </w:r>
    </w:p>
    <w:p w:rsidR="00DA6CA1" w:rsidRDefault="00F353DB">
      <w:pPr>
        <w:pStyle w:val="Standard"/>
      </w:pPr>
      <w:r>
        <w:t>Installing collected packages: pytz, Django</w:t>
      </w:r>
    </w:p>
    <w:p w:rsidR="00DA6CA1" w:rsidRDefault="00F353DB">
      <w:pPr>
        <w:pStyle w:val="Standard"/>
      </w:pPr>
      <w:r>
        <w:t>Successfully installed Django-2.1.3 pytz-2018.7</w:t>
      </w:r>
    </w:p>
    <w:p w:rsidR="00DA6CA1" w:rsidRDefault="00F353DB">
      <w:pPr>
        <w:pStyle w:val="Standard"/>
      </w:pPr>
      <w:r>
        <w:t>hdadmin@mca45:~$ django-admin --version</w:t>
      </w:r>
    </w:p>
    <w:p w:rsidR="00DA6CA1" w:rsidRDefault="00F353DB">
      <w:pPr>
        <w:pStyle w:val="Standard"/>
      </w:pPr>
      <w:r>
        <w:t>2.1.3</w:t>
      </w:r>
    </w:p>
    <w:p w:rsidR="00DA6CA1" w:rsidRDefault="00F353DB">
      <w:pPr>
        <w:pStyle w:val="Standard"/>
      </w:pPr>
      <w:r>
        <w:t>hdadmin@mca45:~$ django-admin startproject demo</w:t>
      </w:r>
    </w:p>
    <w:p w:rsidR="00DA6CA1" w:rsidRDefault="00F353DB">
      <w:pPr>
        <w:pStyle w:val="Standard"/>
      </w:pPr>
      <w:r>
        <w:t>CommandError: '/</w:t>
      </w:r>
      <w:r>
        <w:t>home/hdadmin/demo' already exists</w:t>
      </w:r>
    </w:p>
    <w:p w:rsidR="00DA6CA1" w:rsidRDefault="00F353DB">
      <w:pPr>
        <w:pStyle w:val="Standard"/>
      </w:pPr>
      <w:r>
        <w:t>hdadmin@mca45:~$ cd demo/</w:t>
      </w:r>
    </w:p>
    <w:p w:rsidR="00DA6CA1" w:rsidRDefault="00F353DB">
      <w:pPr>
        <w:pStyle w:val="Standard"/>
      </w:pPr>
      <w:r>
        <w:t>hdadmin@mca45:~/demo$ ls</w:t>
      </w:r>
    </w:p>
    <w:p w:rsidR="00DA6CA1" w:rsidRDefault="00F353DB">
      <w:pPr>
        <w:pStyle w:val="Standard"/>
      </w:pPr>
      <w:r>
        <w:t>demo  hello  manage.py</w:t>
      </w:r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lastRenderedPageBreak/>
        <w:t>hdadmin@mca45:~/demo/demo$ ls</w:t>
      </w:r>
    </w:p>
    <w:p w:rsidR="00DA6CA1" w:rsidRDefault="00F353DB">
      <w:pPr>
        <w:pStyle w:val="Standard"/>
      </w:pPr>
      <w:r>
        <w:t>__init__.py  __pycache__  settings.py  urls.py  wsgi.py</w:t>
      </w:r>
    </w:p>
    <w:p w:rsidR="00DA6CA1" w:rsidRDefault="00F353DB">
      <w:pPr>
        <w:pStyle w:val="Standard"/>
      </w:pPr>
      <w:r>
        <w:t xml:space="preserve">hdadmin@mca45:~/demo/demo$ cd </w:t>
      </w:r>
      <w:r>
        <w:t>..</w:t>
      </w:r>
    </w:p>
    <w:p w:rsidR="00DA6CA1" w:rsidRDefault="00F353DB">
      <w:pPr>
        <w:pStyle w:val="Standard"/>
      </w:pPr>
      <w:r>
        <w:t>hdadmin@mca45:~/demo$ python manage.py startapp hello</w:t>
      </w:r>
    </w:p>
    <w:p w:rsidR="00DA6CA1" w:rsidRDefault="00F353DB">
      <w:pPr>
        <w:pStyle w:val="Standard"/>
      </w:pPr>
      <w:r>
        <w:t>CommandError: 'hello' conflicts with the name of an existing Python module and cannot be used as an app name. Please try another name.</w:t>
      </w:r>
    </w:p>
    <w:p w:rsidR="00DA6CA1" w:rsidRDefault="00F353DB">
      <w:pPr>
        <w:pStyle w:val="Standard"/>
      </w:pPr>
      <w:r>
        <w:t>hdadmin@mca45:~/demo$ cd hello/</w:t>
      </w:r>
    </w:p>
    <w:p w:rsidR="00DA6CA1" w:rsidRDefault="00F353DB">
      <w:pPr>
        <w:pStyle w:val="Standard"/>
      </w:pPr>
      <w:r>
        <w:t>hdadmin@mca45:~/demo/hello$ ls</w:t>
      </w:r>
    </w:p>
    <w:p w:rsidR="00DA6CA1" w:rsidRDefault="00F353DB">
      <w:pPr>
        <w:pStyle w:val="Standard"/>
      </w:pPr>
      <w:r>
        <w:t>admin.py  __init__.py  models.py    tests.py</w:t>
      </w:r>
    </w:p>
    <w:p w:rsidR="00DA6CA1" w:rsidRDefault="00F353DB">
      <w:pPr>
        <w:pStyle w:val="Standard"/>
      </w:pPr>
      <w:r>
        <w:t>apps.py   migrations   __pycache__  views.py</w:t>
      </w:r>
    </w:p>
    <w:p w:rsidR="00DA6CA1" w:rsidRDefault="00F353DB">
      <w:pPr>
        <w:pStyle w:val="Standard"/>
      </w:pPr>
      <w:r>
        <w:t>hdadmin@mca45:~/demo/hello$ gedit views.py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>hdadmin@mca45:~/demo/hello$ gedit urls.py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>hdadmin@mca45:~/demo/hello$ cd ..</w:t>
      </w:r>
    </w:p>
    <w:p w:rsidR="00DA6CA1" w:rsidRDefault="00F353DB">
      <w:pPr>
        <w:pStyle w:val="Standard"/>
      </w:pPr>
      <w:r>
        <w:t>hdadmin@mca45:~/demo$ cd demo/</w:t>
      </w:r>
    </w:p>
    <w:p w:rsidR="00DA6CA1" w:rsidRDefault="00F353DB">
      <w:pPr>
        <w:pStyle w:val="Standard"/>
      </w:pPr>
      <w:r>
        <w:t>hdadmin@mc</w:t>
      </w:r>
      <w:r>
        <w:t>a45:~/demo/demo$ ls</w:t>
      </w:r>
    </w:p>
    <w:p w:rsidR="00DA6CA1" w:rsidRDefault="00F353DB">
      <w:pPr>
        <w:pStyle w:val="Standard"/>
      </w:pPr>
      <w:r>
        <w:t>__init__.py  __pycache__  settings.py  urls.py  wsgi.py</w:t>
      </w:r>
    </w:p>
    <w:p w:rsidR="00DA6CA1" w:rsidRDefault="00F353DB">
      <w:pPr>
        <w:pStyle w:val="Standard"/>
      </w:pPr>
      <w:r>
        <w:t>hdadmin@mca45:~/demo/demo$ gedit urls.py</w:t>
      </w:r>
    </w:p>
    <w:p w:rsidR="00DA6CA1" w:rsidRDefault="00F353DB">
      <w:pPr>
        <w:pStyle w:val="Standard"/>
      </w:pPr>
      <w:r>
        <w:t>hdadmin@mca45:~/demo/demo$ gedit settings.py</w:t>
      </w:r>
    </w:p>
    <w:p w:rsidR="00DA6CA1" w:rsidRDefault="00F353DB">
      <w:pPr>
        <w:pStyle w:val="Standard"/>
      </w:pPr>
      <w:r>
        <w:t>^C</w:t>
      </w:r>
    </w:p>
    <w:p w:rsidR="00DA6CA1" w:rsidRDefault="00F353DB">
      <w:pPr>
        <w:pStyle w:val="Standard"/>
      </w:pPr>
      <w:r>
        <w:t>hdadmin@mca45:~/demo/demo$ cd ..</w:t>
      </w:r>
    </w:p>
    <w:p w:rsidR="00DA6CA1" w:rsidRDefault="00F353DB">
      <w:pPr>
        <w:pStyle w:val="Standard"/>
      </w:pPr>
      <w:r>
        <w:t>hdadmin@mca45:~/demo$ python manage.py runserver</w:t>
      </w:r>
    </w:p>
    <w:p w:rsidR="00DA6CA1" w:rsidRDefault="00F353DB">
      <w:pPr>
        <w:pStyle w:val="Standard"/>
      </w:pPr>
      <w:r>
        <w:t>Performin</w:t>
      </w:r>
      <w:r>
        <w:t>g system checks...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System check identified no issues (0 silenced).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You have 15 unapplied migration(s). Your project may not work properly until you apply the migrations for app(s): admin, auth, contenttypes, sessions.</w:t>
      </w:r>
    </w:p>
    <w:p w:rsidR="00DA6CA1" w:rsidRDefault="00F353DB">
      <w:pPr>
        <w:pStyle w:val="Standard"/>
      </w:pPr>
      <w:r>
        <w:t xml:space="preserve">Run 'python manage.py migrate' to </w:t>
      </w:r>
      <w:r>
        <w:t>apply them.</w:t>
      </w: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December 01, 2018 - 06:16:20</w:t>
      </w:r>
    </w:p>
    <w:p w:rsidR="00DA6CA1" w:rsidRDefault="00F353DB">
      <w:pPr>
        <w:pStyle w:val="Standard"/>
      </w:pPr>
      <w:r>
        <w:t>Django version 2.1.3, using settings 'demo.settings'</w:t>
      </w:r>
    </w:p>
    <w:p w:rsidR="00DA6CA1" w:rsidRDefault="00F353DB">
      <w:pPr>
        <w:pStyle w:val="Standard"/>
      </w:pPr>
      <w:r>
        <w:t>Starting development server at http://127.0.0.1:8000/</w:t>
      </w:r>
    </w:p>
    <w:p w:rsidR="00DA6CA1" w:rsidRDefault="00F353DB">
      <w:pPr>
        <w:pStyle w:val="Standard"/>
      </w:pPr>
      <w:r>
        <w:t>Quit the server with CONTROL-C.</w:t>
      </w:r>
    </w:p>
    <w:p w:rsidR="00DA6CA1" w:rsidRDefault="00F353DB">
      <w:pPr>
        <w:pStyle w:val="Standard"/>
      </w:pPr>
      <w:r>
        <w:t>[01/Dec/2018 06:17:07] "GET /hello HTTP/1.1" 301 0</w:t>
      </w:r>
    </w:p>
    <w:p w:rsidR="00DA6CA1" w:rsidRDefault="00F353DB">
      <w:pPr>
        <w:pStyle w:val="Standard"/>
      </w:pPr>
      <w:r>
        <w:t>[01/Dec/2018 06:17:07] "</w:t>
      </w:r>
      <w:r>
        <w:t>GET /hello/ HTTP/1.1" 200 11</w:t>
      </w:r>
    </w:p>
    <w:p w:rsidR="00DA6CA1" w:rsidRDefault="00F353DB">
      <w:pPr>
        <w:pStyle w:val="Standard"/>
      </w:pPr>
      <w:r>
        <w:t>Not Found: /favicon.ico</w:t>
      </w:r>
    </w:p>
    <w:p w:rsidR="00DA6CA1" w:rsidRDefault="00F353DB">
      <w:pPr>
        <w:pStyle w:val="Standard"/>
      </w:pPr>
      <w:r>
        <w:t>[01/Dec/2018 06:17:07] "GET /favicon.ico HTTP/1.1" 404 2078</w:t>
      </w:r>
    </w:p>
    <w:p w:rsidR="00DA6CA1" w:rsidRDefault="00F353DB">
      <w:pPr>
        <w:pStyle w:val="Standard"/>
      </w:pPr>
      <w:r>
        <w:t>Not Found: /favicon.ico</w:t>
      </w:r>
    </w:p>
    <w:p w:rsidR="00DA6CA1" w:rsidRDefault="00F353DB">
      <w:pPr>
        <w:pStyle w:val="Standard"/>
      </w:pPr>
      <w:r>
        <w:t>[01/Dec/2018 06:17:07] "GET /favicon.ico HTTP/1.1" 404 2078</w:t>
      </w:r>
    </w:p>
    <w:p w:rsidR="00DA6CA1" w:rsidRDefault="00F353DB">
      <w:pPr>
        <w:pStyle w:val="Standard"/>
      </w:pPr>
      <w:r>
        <w:t>[01/Dec/2018 06:17:42] "GET /hello/ HTTP/1.1" 200 11</w:t>
      </w:r>
    </w:p>
    <w:p w:rsidR="00DA6CA1" w:rsidRDefault="00DA6CA1">
      <w:pPr>
        <w:pStyle w:val="Standard"/>
      </w:pPr>
    </w:p>
    <w:p w:rsidR="00DA6CA1" w:rsidRDefault="00DA6CA1">
      <w:pPr>
        <w:pStyle w:val="Standard"/>
      </w:pPr>
    </w:p>
    <w:p w:rsidR="00DA6CA1" w:rsidRDefault="00F353DB">
      <w:pPr>
        <w:pStyle w:val="Standard"/>
      </w:pPr>
      <w:r>
        <w:t>OUTP</w:t>
      </w:r>
      <w:r>
        <w:t>UT:</w:t>
      </w:r>
    </w:p>
    <w:p w:rsidR="00DA6CA1" w:rsidRDefault="00F353DB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0106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01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DA6C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3DB" w:rsidRDefault="00F353DB">
      <w:r>
        <w:separator/>
      </w:r>
    </w:p>
  </w:endnote>
  <w:endnote w:type="continuationSeparator" w:id="0">
    <w:p w:rsidR="00F353DB" w:rsidRDefault="00F3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3DB" w:rsidRDefault="00F353DB">
      <w:r>
        <w:rPr>
          <w:color w:val="000000"/>
        </w:rPr>
        <w:separator/>
      </w:r>
    </w:p>
  </w:footnote>
  <w:footnote w:type="continuationSeparator" w:id="0">
    <w:p w:rsidR="00F353DB" w:rsidRDefault="00F3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CA1"/>
    <w:rsid w:val="0077558E"/>
    <w:rsid w:val="00DA6CA1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2018-12-04T10:48:00Z</dcterms:created>
  <dcterms:modified xsi:type="dcterms:W3CDTF">2018-12-04T10:48:00Z</dcterms:modified>
</cp:coreProperties>
</file>